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Кризис и распад советского общества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1.Суверенитет РСФСР был провозглашен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 в 1989 г. 2) в 1990 г. 3) в 1991 г. 4) в 1993 г.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2.Отемтьте причину межнациональных конфликтов в период перестройки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1)недовольство национальных элит монополией КПСС в обществе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2)религиозные различия между народами, населяющими союзные республики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3)недовольство республик внешне политикой союзного правительства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4)отсутствие толерантности в обществе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3.Какое из названных событий произошло в 1987 г.?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1)вооруженное столкновение между правительственными войсками и демонстрантами в Тбилиси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2) в Прибалтийских республиках начали действовать Народные фронты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3)конфликт между Арменией и Азербайджаном из-за Нагорного Карабаха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4)альтернативные выборы народных депутатов СССР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4.Какое положение из названных характеризует политическое развитие СССР в период перестройки?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 усиление националистических настроений в союзных республиках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2)провозглашение «права наций на самоопределение»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3)разработка проекта реконструкции СССР на основе конфедеративного устройства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4)принятие Продовольственной программы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«Парад суверенитетов» стал чертой политического развития СССР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 в 1985 г. 2) в 1988 г 3) в 1990 г 4) в 1993 г.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Беловежские соглашения о создании СНГ были подписаны 8 декабря 1991 г. между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 РСФСР, Молдавией и Белоруссией 2) РСФСР, Украиной и Белоруссией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3) РСФСР, Украиной и Грузией 4) 2) РСФСР, Казахстаном и Белоруссией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7.Референдум по вопросу о сохранении Союза состоялся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 19 марта 1991 г. 2) 12 июня 1991 г. 3) 19 августа 1991 г. 4) 12 октября 1991 г.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8.Отметьте одну из целей участников ГКЧП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1)стимулировать развитие рыночных отношений в СССР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2)усилить позиции республик в центральных органах власти СССР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3)сохранить централизованное советское государство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4)развивать институт гражданского общества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9.Что из названного является одним из результатов августовского кризиса 1991 г.?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1)усиление политического авторитета Президента СССР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2)принятие экономической программы «500 дней»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3)отмена Конституции СССР, принятой в 1977 г.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4) запрещение КПСС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декларация об образовании СНГ была подписана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1) 21 августа 1991 г. 2) 21 декабря 1991 г. 3) 6 января 1991 г. 4)23 января 1992 г.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94619A" w:rsidRPr="0094619A" w:rsidRDefault="0094619A" w:rsidP="0094619A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1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619A" w:rsidRPr="0094619A" w:rsidRDefault="0094619A" w:rsidP="0094619A">
      <w:pPr>
        <w:shd w:val="clear" w:color="auto" w:fill="E1E4D5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4619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A961AF" w:rsidRDefault="00A961AF"/>
    <w:sectPr w:rsidR="00A961AF" w:rsidSect="002920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9A"/>
    <w:rsid w:val="00292032"/>
    <w:rsid w:val="0094619A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EF36A-EC26-4B61-931F-C87BB42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292032"/>
    <w:pPr>
      <w:spacing w:after="0" w:line="240" w:lineRule="auto"/>
      <w:ind w:firstLine="709"/>
      <w:jc w:val="both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1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928">
              <w:marLeft w:val="0"/>
              <w:marRight w:val="1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%20&#1055;&#1083;&#1103;&#1089;&#1091;&#1085;&#1086;&#1074;\Documents\&#1053;&#1072;&#1089;&#1090;&#1088;&#1072;&#1080;&#1074;&#1072;&#1077;&#1084;&#1099;&#1077;%20&#1096;&#1072;&#1073;&#1083;&#1086;&#1085;&#1099;%20Office\&#1057;&#1090;&#1072;&#1085;&#1076;&#1072;&#1088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Стандарт.dotx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Плясунов Михаил</cp:lastModifiedBy>
  <cp:revision>1</cp:revision>
  <dcterms:created xsi:type="dcterms:W3CDTF">2019-04-18T12:47:00Z</dcterms:created>
  <dcterms:modified xsi:type="dcterms:W3CDTF">2019-04-18T12:48:00Z</dcterms:modified>
</cp:coreProperties>
</file>